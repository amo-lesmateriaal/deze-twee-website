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FB9" w:rsidRPr="000E097B" w:rsidRDefault="00FE657C">
      <w:pPr>
        <w:pStyle w:val="Titel"/>
        <w:rPr>
          <w:lang w:val="nl-NL"/>
        </w:rPr>
      </w:pPr>
      <w:r>
        <w:rPr>
          <w:lang w:val="nl-NL"/>
        </w:rPr>
        <w:t>HTML + CSS</w:t>
      </w:r>
    </w:p>
    <w:p w:rsidR="00776FB9" w:rsidRDefault="00FE657C">
      <w:pPr>
        <w:pStyle w:val="Kop1"/>
      </w:pPr>
      <w:r>
        <w:t>DE SETTING</w:t>
      </w:r>
      <w:r w:rsidR="00684387">
        <w:t xml:space="preserve"> </w:t>
      </w:r>
    </w:p>
    <w:p w:rsidR="00FE657C" w:rsidRDefault="00684387">
      <w:pPr>
        <w:rPr>
          <w:lang w:val="nl-NL"/>
        </w:rPr>
      </w:pPr>
      <w:r>
        <w:rPr>
          <w:lang w:val="nl-NL"/>
        </w:rPr>
        <w:t>Dit onderdeel van het project ga je aan de slag met een web project. Tijdens webdevelopment ben je veelvuldig aan de slag met scripttalen als HTML, CSS, Javascript, jQuery en PHP. In dit onderdeel van het webproject gaan we voornamelijk aan de slag met HTML en CSS ofwel:</w:t>
      </w:r>
    </w:p>
    <w:p w:rsidR="00684387" w:rsidRDefault="00684387">
      <w:pPr>
        <w:rPr>
          <w:b/>
          <w:lang w:val="nl-NL"/>
        </w:rPr>
      </w:pPr>
      <w:r>
        <w:rPr>
          <w:b/>
          <w:lang w:val="nl-NL"/>
        </w:rPr>
        <w:t>Html:</w:t>
      </w:r>
    </w:p>
    <w:p w:rsidR="00684387" w:rsidRDefault="00684387">
      <w:pPr>
        <w:rPr>
          <w:lang w:val="nl-NL"/>
        </w:rPr>
      </w:pPr>
      <w:r>
        <w:rPr>
          <w:lang w:val="nl-NL"/>
        </w:rPr>
        <w:t>Uit welke onderdelen bestaat de website?</w:t>
      </w:r>
    </w:p>
    <w:p w:rsidR="00684387" w:rsidRDefault="00684387">
      <w:pPr>
        <w:rPr>
          <w:b/>
          <w:lang w:val="nl-NL"/>
        </w:rPr>
      </w:pPr>
      <w:r>
        <w:rPr>
          <w:b/>
          <w:lang w:val="nl-NL"/>
        </w:rPr>
        <w:t>CSS:</w:t>
      </w:r>
    </w:p>
    <w:p w:rsidR="00684387" w:rsidRDefault="00684387">
      <w:pPr>
        <w:rPr>
          <w:lang w:val="nl-NL"/>
        </w:rPr>
      </w:pPr>
      <w:r>
        <w:rPr>
          <w:lang w:val="nl-NL"/>
        </w:rPr>
        <w:t>Hoe moeten die onderdelen er uit komen te zien?</w:t>
      </w:r>
    </w:p>
    <w:p w:rsidR="00684387" w:rsidRPr="00684387" w:rsidRDefault="00684387">
      <w:pPr>
        <w:rPr>
          <w:lang w:val="nl-NL"/>
        </w:rPr>
      </w:pPr>
      <w:r>
        <w:rPr>
          <w:lang w:val="nl-NL"/>
        </w:rPr>
        <w:t>Als je de webpagina opent zie je een pagina waar niks op staat. Scroll je vervolgens naar beneden, dan zie je dat de webpagina toch wel inhoud heeft, maar dat is allemaal voor de volgende opdrachten. We gaan ons eerst bezig houden met de bovenkant van die pagina, waar nog niks staat…</w:t>
      </w:r>
    </w:p>
    <w:p w:rsidR="00684387" w:rsidRDefault="00684387"/>
    <w:p w:rsidR="00FE657C" w:rsidRDefault="00684387" w:rsidP="00FE657C">
      <w:pPr>
        <w:pStyle w:val="Kop1"/>
      </w:pPr>
      <w:r>
        <w:t xml:space="preserve">DE </w:t>
      </w:r>
      <w:r w:rsidR="00FE657C">
        <w:t>STRUCTUUR</w:t>
      </w:r>
    </w:p>
    <w:p w:rsidR="00004880" w:rsidRDefault="00BE396F" w:rsidP="00BE396F">
      <w:r>
        <w:t>Een webpagina heeft bijna altijd een begin. Meestal wordt deze index genoemd. Dit is vaak een bestand die heet: index.html, of index.php. Daar gaan we voornamelijk in werken. Het eerste gedeelte van de site is in commentaar aangeduid op regel 14. Dat gedeelte, tot waar het aangegeven is dat dit het einde van deze sectie is (END OF THIS PART) is waar we in gaan werken.</w:t>
      </w:r>
    </w:p>
    <w:p w:rsidR="00FE657C" w:rsidRDefault="00684387" w:rsidP="00FE657C">
      <w:pPr>
        <w:pStyle w:val="Kop1"/>
      </w:pPr>
      <w:r>
        <w:t xml:space="preserve">DE </w:t>
      </w:r>
      <w:r w:rsidR="00FE657C">
        <w:t>OPDRACHTEN</w:t>
      </w:r>
    </w:p>
    <w:p w:rsidR="00BA29CF" w:rsidRDefault="00BA29CF" w:rsidP="00BA29CF">
      <w:pPr>
        <w:pStyle w:val="Kop2"/>
      </w:pPr>
      <w:r>
        <w:t>HTML</w:t>
      </w:r>
    </w:p>
    <w:p w:rsidR="00004880" w:rsidRDefault="00004880" w:rsidP="00004880">
      <w:r>
        <w:t>Met HTML geef je structuur en betekenis aan een webpagina. Zoals je wellicht weet, heeft iedere media uiting een bepaalde structuur. Denk maar aan een boek, of een word-document zoals dit document. Kijk je bovenaan, zie je dat daar in grote letters de titel van dit document staat. Vervolgens een subkopje met daaronder gewone paragraaf tekst. Dit soort zaken zul je ook aan moeten geven in een webdocument. Dit doe je door middel van de taal HTML.</w:t>
      </w:r>
    </w:p>
    <w:p w:rsidR="00004880" w:rsidRDefault="00004880" w:rsidP="00004880">
      <w:r>
        <w:t xml:space="preserve">Open het document index.html in je browser, en open de index.html ook in Sublime. </w:t>
      </w:r>
    </w:p>
    <w:p w:rsidR="00004880" w:rsidRDefault="00004880" w:rsidP="00004880">
      <w:pPr>
        <w:pStyle w:val="Lijstalinea"/>
        <w:numPr>
          <w:ilvl w:val="0"/>
          <w:numId w:val="14"/>
        </w:numPr>
        <w:rPr>
          <w:b/>
        </w:rPr>
      </w:pPr>
      <w:r>
        <w:rPr>
          <w:b/>
        </w:rPr>
        <w:t>Voer tussen de voornoemde commentaarregels (FIRST PART, en END FIRST PART)</w:t>
      </w:r>
      <w:r w:rsidR="00894240">
        <w:rPr>
          <w:b/>
        </w:rPr>
        <w:t>, maar vóór de regel ‘&lt;div class=”container”&gt;’</w:t>
      </w:r>
      <w:r>
        <w:rPr>
          <w:b/>
        </w:rPr>
        <w:t xml:space="preserve"> je eigen naam in.</w:t>
      </w:r>
    </w:p>
    <w:p w:rsidR="00004880" w:rsidRDefault="00004880" w:rsidP="00004880">
      <w:r>
        <w:lastRenderedPageBreak/>
        <w:t>HTML maakt gebruik van zogenaamde tags om aan te geven wat je met bepaalde data wilt doen.</w:t>
      </w:r>
      <w:r>
        <w:br/>
        <w:t>Als ik in word een titel wil maken, dan klik ik bovenaan op ‘kop 1’, en daar heb ik mijn titel in het groot en dikgedrukt.</w:t>
      </w:r>
    </w:p>
    <w:p w:rsidR="00004880" w:rsidRDefault="00004880" w:rsidP="00004880">
      <w:r>
        <w:t xml:space="preserve">Als ik in HTML iets dikgedrukt wil hebben, zul je gebruik moeten maken van tags. Tags zien er zo uit: </w:t>
      </w:r>
      <w:r>
        <w:br/>
        <w:t>&lt;h1&gt;   &lt;/h1&gt;. Dit is de tag om aan te geven dat iets als een belangrijke kop getoond moet worden. Alle tekst die ik tussen die tags zet, zullen dus groter worden en dikgedrukt.</w:t>
      </w:r>
    </w:p>
    <w:p w:rsidR="00004880" w:rsidRPr="00004880" w:rsidRDefault="00004880" w:rsidP="00004880">
      <w:pPr>
        <w:pStyle w:val="Lijstalinea"/>
        <w:numPr>
          <w:ilvl w:val="0"/>
          <w:numId w:val="14"/>
        </w:numPr>
      </w:pPr>
      <w:r>
        <w:rPr>
          <w:b/>
        </w:rPr>
        <w:t>Omring jouw naam met de tags die gebruikt worden voor een belangrijke kop.</w:t>
      </w:r>
    </w:p>
    <w:p w:rsidR="00004880" w:rsidRDefault="00004880" w:rsidP="00004880">
      <w:r>
        <w:t xml:space="preserve"> </w:t>
      </w:r>
      <w:r w:rsidR="009A5856">
        <w:t>Bekijk het resultaat op de webpagina.</w:t>
      </w:r>
    </w:p>
    <w:p w:rsidR="009A5856" w:rsidRPr="009A5856" w:rsidRDefault="009A5856" w:rsidP="009A5856">
      <w:pPr>
        <w:pStyle w:val="Lijstalinea"/>
        <w:numPr>
          <w:ilvl w:val="0"/>
          <w:numId w:val="14"/>
        </w:numPr>
        <w:rPr>
          <w:b/>
        </w:rPr>
      </w:pPr>
      <w:r w:rsidRPr="009A5856">
        <w:rPr>
          <w:b/>
        </w:rPr>
        <w:t>Nu gaan we onze pagina opdelen in twee kolommen. Dit doen we zodat we in onze webpagina dingen naast elkaar kunnen zetten. Voer de volgende code over op de regel na jouw naam:</w:t>
      </w:r>
    </w:p>
    <w:p w:rsidR="00004880" w:rsidRDefault="00534154" w:rsidP="00534154">
      <w:pPr>
        <w:ind w:firstLine="708"/>
      </w:pPr>
      <w:r>
        <w:rPr>
          <w:noProof/>
          <w:lang w:val="nl-NL" w:eastAsia="nl-NL"/>
        </w:rPr>
        <w:drawing>
          <wp:inline distT="0" distB="0" distL="0" distR="0" wp14:anchorId="39E7E6BA" wp14:editId="26E97153">
            <wp:extent cx="2486025" cy="7048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704850"/>
                    </a:xfrm>
                    <a:prstGeom prst="rect">
                      <a:avLst/>
                    </a:prstGeom>
                  </pic:spPr>
                </pic:pic>
              </a:graphicData>
            </a:graphic>
          </wp:inline>
        </w:drawing>
      </w:r>
    </w:p>
    <w:p w:rsidR="00534154" w:rsidRDefault="00534154" w:rsidP="00534154">
      <w:r>
        <w:t xml:space="preserve">Alles wat tussen deze &lt;div&gt; komt te staan, staat in een kolom van 33.33% breed. </w:t>
      </w:r>
    </w:p>
    <w:p w:rsidR="00534154" w:rsidRPr="00534154" w:rsidRDefault="00534154" w:rsidP="00534154">
      <w:pPr>
        <w:pStyle w:val="Lijstalinea"/>
        <w:numPr>
          <w:ilvl w:val="0"/>
          <w:numId w:val="14"/>
        </w:numPr>
      </w:pPr>
      <w:r>
        <w:rPr>
          <w:b/>
        </w:rPr>
        <w:t>De volgende kolom maken we op de regel na de vorige &lt;/div&gt;:</w:t>
      </w:r>
    </w:p>
    <w:p w:rsidR="00534154" w:rsidRDefault="00534154" w:rsidP="00534154">
      <w:pPr>
        <w:pStyle w:val="Lijstalinea"/>
        <w:ind w:left="1080"/>
        <w:rPr>
          <w:b/>
        </w:rPr>
      </w:pPr>
    </w:p>
    <w:p w:rsidR="00534154" w:rsidRDefault="00534154" w:rsidP="00534154">
      <w:pPr>
        <w:pStyle w:val="Lijstalinea"/>
        <w:ind w:left="1080"/>
      </w:pPr>
      <w:r>
        <w:rPr>
          <w:noProof/>
          <w:lang w:val="nl-NL" w:eastAsia="nl-NL"/>
        </w:rPr>
        <w:drawing>
          <wp:inline distT="0" distB="0" distL="0" distR="0" wp14:anchorId="32DAE696" wp14:editId="70BD6220">
            <wp:extent cx="1704975" cy="6000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4975" cy="600075"/>
                    </a:xfrm>
                    <a:prstGeom prst="rect">
                      <a:avLst/>
                    </a:prstGeom>
                  </pic:spPr>
                </pic:pic>
              </a:graphicData>
            </a:graphic>
          </wp:inline>
        </w:drawing>
      </w:r>
      <w:r>
        <w:t xml:space="preserve"> </w:t>
      </w:r>
    </w:p>
    <w:p w:rsidR="00534154" w:rsidRDefault="00534154" w:rsidP="00534154">
      <w:r>
        <w:t>Alles wat tussen deze &lt;div&gt; komt te staan staat in een kolom van 66.66% breed.</w:t>
      </w:r>
    </w:p>
    <w:p w:rsidR="00534154" w:rsidRDefault="00534154" w:rsidP="00534154"/>
    <w:p w:rsidR="00534154" w:rsidRDefault="00534154" w:rsidP="00534154">
      <w:pPr>
        <w:pStyle w:val="Lijstalinea"/>
        <w:numPr>
          <w:ilvl w:val="0"/>
          <w:numId w:val="14"/>
        </w:numPr>
        <w:rPr>
          <w:b/>
        </w:rPr>
      </w:pPr>
      <w:r>
        <w:rPr>
          <w:b/>
        </w:rPr>
        <w:t>Ga op zoek naar een profielfoto van je zelf en plaats deze in de ‘img’ folder. Hernoem het naar ‘profiel’.</w:t>
      </w:r>
    </w:p>
    <w:p w:rsidR="00534154" w:rsidRDefault="00534154" w:rsidP="00534154">
      <w:pPr>
        <w:rPr>
          <w:b/>
        </w:rPr>
      </w:pPr>
    </w:p>
    <w:p w:rsidR="00534154" w:rsidRDefault="00534154" w:rsidP="00534154">
      <w:r>
        <w:t>In de eerste kolom gaan we onze eigen image op onze webpagina plaatsen. Dit doen we met behulp van de &lt;img&gt; tag.</w:t>
      </w:r>
    </w:p>
    <w:p w:rsidR="00534154" w:rsidRPr="00534154" w:rsidRDefault="00534154" w:rsidP="00534154">
      <w:pPr>
        <w:pStyle w:val="Lijstalinea"/>
        <w:numPr>
          <w:ilvl w:val="0"/>
          <w:numId w:val="14"/>
        </w:numPr>
        <w:rPr>
          <w:b/>
        </w:rPr>
      </w:pPr>
      <w:r>
        <w:rPr>
          <w:b/>
        </w:rPr>
        <w:t>In de eerste &lt;div&gt; die je hebt gemaakt plaats je de volgende code:</w:t>
      </w:r>
    </w:p>
    <w:p w:rsidR="00534154" w:rsidRDefault="00534154" w:rsidP="00534154">
      <w:pPr>
        <w:pStyle w:val="Lijstalinea"/>
        <w:ind w:left="1080"/>
      </w:pPr>
    </w:p>
    <w:p w:rsidR="00534154" w:rsidRDefault="00534154" w:rsidP="00534154">
      <w:pPr>
        <w:pStyle w:val="Lijstalinea"/>
        <w:ind w:left="1080"/>
      </w:pPr>
      <w:r>
        <w:rPr>
          <w:noProof/>
          <w:lang w:val="nl-NL" w:eastAsia="nl-NL"/>
        </w:rPr>
        <w:drawing>
          <wp:inline distT="0" distB="0" distL="0" distR="0" wp14:anchorId="7B87F716" wp14:editId="00A95A44">
            <wp:extent cx="2933700" cy="247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247650"/>
                    </a:xfrm>
                    <a:prstGeom prst="rect">
                      <a:avLst/>
                    </a:prstGeom>
                  </pic:spPr>
                </pic:pic>
              </a:graphicData>
            </a:graphic>
          </wp:inline>
        </w:drawing>
      </w:r>
    </w:p>
    <w:p w:rsidR="00534154" w:rsidRDefault="00534154" w:rsidP="00534154">
      <w:r>
        <w:t>Als het goed is zul je als je de webpagina bekijkt, nog geen profielplaatje kunnen zien. Dat komt omdat we in het ‘src’ attribuut van de &lt;img&gt; nog niet het pad naar de foto hebben aangegeven. Het pad van de foto is ‘img/profiel.jpg’ (of ‘.png’)</w:t>
      </w:r>
    </w:p>
    <w:p w:rsidR="00534154" w:rsidRDefault="00534154" w:rsidP="00534154">
      <w:pPr>
        <w:pStyle w:val="Lijstalinea"/>
        <w:numPr>
          <w:ilvl w:val="0"/>
          <w:numId w:val="14"/>
        </w:numPr>
        <w:rPr>
          <w:b/>
        </w:rPr>
      </w:pPr>
      <w:r>
        <w:rPr>
          <w:b/>
        </w:rPr>
        <w:t>Voer bovenstaande pad toe in het src attribuut en bekijk het resultaat in de browser.</w:t>
      </w:r>
    </w:p>
    <w:p w:rsidR="00E9269C" w:rsidRDefault="00E9269C" w:rsidP="00E9269C">
      <w:r>
        <w:lastRenderedPageBreak/>
        <w:t>Als het goed is heb je nu aan de linkerkant van je webpagina een profielfoto staan.</w:t>
      </w:r>
    </w:p>
    <w:p w:rsidR="00E9269C" w:rsidRDefault="00E9269C" w:rsidP="00E9269C"/>
    <w:p w:rsidR="00E9269C" w:rsidRPr="00E9269C" w:rsidRDefault="00E9269C" w:rsidP="00E9269C">
      <w:pPr>
        <w:pStyle w:val="Lijstalinea"/>
        <w:numPr>
          <w:ilvl w:val="0"/>
          <w:numId w:val="14"/>
        </w:numPr>
        <w:rPr>
          <w:b/>
        </w:rPr>
      </w:pPr>
      <w:r>
        <w:rPr>
          <w:b/>
        </w:rPr>
        <w:t>In de tweede div, voer je onderstaande in:</w:t>
      </w:r>
    </w:p>
    <w:p w:rsidR="00E9269C" w:rsidRDefault="00E9269C" w:rsidP="00E9269C">
      <w:r>
        <w:rPr>
          <w:noProof/>
          <w:lang w:val="nl-NL" w:eastAsia="nl-NL"/>
        </w:rPr>
        <w:drawing>
          <wp:inline distT="0" distB="0" distL="0" distR="0" wp14:anchorId="505ADDE1" wp14:editId="39D3A244">
            <wp:extent cx="5229225" cy="1905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190500"/>
                    </a:xfrm>
                    <a:prstGeom prst="rect">
                      <a:avLst/>
                    </a:prstGeom>
                  </pic:spPr>
                </pic:pic>
              </a:graphicData>
            </a:graphic>
          </wp:inline>
        </w:drawing>
      </w:r>
    </w:p>
    <w:p w:rsidR="00E9269C" w:rsidRDefault="00E9269C" w:rsidP="00E9269C">
      <w:r>
        <w:t>Als je het goed hebt gedaan, ziet het er tot nu toe zo uit:</w:t>
      </w:r>
    </w:p>
    <w:p w:rsidR="00E9269C" w:rsidRDefault="00E9269C" w:rsidP="00E9269C">
      <w:r>
        <w:rPr>
          <w:noProof/>
          <w:lang w:val="nl-NL" w:eastAsia="nl-NL"/>
        </w:rPr>
        <w:drawing>
          <wp:inline distT="0" distB="0" distL="0" distR="0" wp14:anchorId="0A3A0681" wp14:editId="4DA2F374">
            <wp:extent cx="5372100" cy="14763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1476375"/>
                    </a:xfrm>
                    <a:prstGeom prst="rect">
                      <a:avLst/>
                    </a:prstGeom>
                  </pic:spPr>
                </pic:pic>
              </a:graphicData>
            </a:graphic>
          </wp:inline>
        </w:drawing>
      </w:r>
    </w:p>
    <w:p w:rsidR="00E9269C" w:rsidRPr="00BA29CF" w:rsidRDefault="00E9269C" w:rsidP="00E9269C">
      <w:pPr>
        <w:pStyle w:val="Lijstalinea"/>
        <w:numPr>
          <w:ilvl w:val="0"/>
          <w:numId w:val="14"/>
        </w:numPr>
      </w:pPr>
      <w:r>
        <w:rPr>
          <w:b/>
        </w:rPr>
        <w:t xml:space="preserve">Onder de &lt;h2&gt; regel maar nog in de div zet je ‘Over Mij’. Dit zet je vervolgens </w:t>
      </w:r>
      <w:r w:rsidR="00BA29CF">
        <w:rPr>
          <w:b/>
        </w:rPr>
        <w:t>in een &lt;h3&gt; tag. Let op dat de afsluitende tag altijd een ‘/’ heeft, zoals ‘&lt;/h3&gt;’.</w:t>
      </w:r>
    </w:p>
    <w:p w:rsidR="00BA29CF" w:rsidRPr="00BA29CF" w:rsidRDefault="00BA29CF" w:rsidP="00BA29CF">
      <w:pPr>
        <w:pStyle w:val="Lijstalinea"/>
        <w:ind w:left="1080"/>
      </w:pPr>
    </w:p>
    <w:p w:rsidR="00BA29CF" w:rsidRPr="00BA29CF" w:rsidRDefault="00BA29CF" w:rsidP="00E9269C">
      <w:pPr>
        <w:pStyle w:val="Lijstalinea"/>
        <w:numPr>
          <w:ilvl w:val="0"/>
          <w:numId w:val="14"/>
        </w:numPr>
      </w:pPr>
      <w:r>
        <w:rPr>
          <w:b/>
        </w:rPr>
        <w:t>Hieronder schrijf je iets korts over jezelf in zo’n 10 regels. Omsluit deze regels vervolgens met een &lt;p&gt; tag en afsluitend een &lt;/p&gt; tag.</w:t>
      </w:r>
    </w:p>
    <w:p w:rsidR="00BA29CF" w:rsidRDefault="00BA29CF" w:rsidP="00BA29CF">
      <w:pPr>
        <w:pStyle w:val="Lijstalinea"/>
        <w:ind w:left="1080"/>
      </w:pPr>
    </w:p>
    <w:p w:rsidR="00E9269C" w:rsidRDefault="00E9269C" w:rsidP="00E9269C">
      <w:pPr>
        <w:pStyle w:val="Lijstalinea"/>
        <w:numPr>
          <w:ilvl w:val="0"/>
          <w:numId w:val="14"/>
        </w:numPr>
        <w:rPr>
          <w:b/>
        </w:rPr>
      </w:pPr>
      <w:r>
        <w:rPr>
          <w:b/>
        </w:rPr>
        <w:t>Onder de &lt;h2&gt; regel maar nog in de div zet je het woord ‘hobbies’ en dat zet je in een &lt;h3&gt; tag. Let op dat de afsluitende tag altijd een ‘/’ heeft, zoals ‘&lt;/h3&gt;.</w:t>
      </w:r>
    </w:p>
    <w:p w:rsidR="00E9269C" w:rsidRDefault="00E9269C" w:rsidP="00E9269C">
      <w:pPr>
        <w:ind w:left="720"/>
        <w:rPr>
          <w:b/>
        </w:rPr>
      </w:pPr>
    </w:p>
    <w:p w:rsidR="00E9269C" w:rsidRDefault="00E9269C" w:rsidP="00E9269C">
      <w:r>
        <w:t xml:space="preserve">Onder deze regel ga je een opsommingslijst maken van de verschillende hobbies die je hebt. </w:t>
      </w:r>
    </w:p>
    <w:p w:rsidR="00E9269C" w:rsidRPr="00E9269C" w:rsidRDefault="00E9269C" w:rsidP="00E9269C">
      <w:pPr>
        <w:pStyle w:val="Lijstalinea"/>
        <w:numPr>
          <w:ilvl w:val="0"/>
          <w:numId w:val="14"/>
        </w:numPr>
      </w:pPr>
      <w:r>
        <w:rPr>
          <w:b/>
        </w:rPr>
        <w:t>Ga op zoek via de site w3schools.com naar hoe je een opsommingslijst moet maken.</w:t>
      </w:r>
      <w:r>
        <w:t xml:space="preserve"> </w:t>
      </w:r>
      <w:r>
        <w:rPr>
          <w:b/>
        </w:rPr>
        <w:t>Maak onder de h3 tag een opsommingslijst met daarin jouw favoriete hobbies.</w:t>
      </w:r>
    </w:p>
    <w:p w:rsidR="00534154" w:rsidRDefault="00534154" w:rsidP="00534154">
      <w:pPr>
        <w:pStyle w:val="Lijstalinea"/>
        <w:ind w:left="1080"/>
      </w:pPr>
    </w:p>
    <w:p w:rsidR="00534154" w:rsidRDefault="00BA29CF" w:rsidP="00BA29CF">
      <w:pPr>
        <w:pStyle w:val="Kop2"/>
      </w:pPr>
      <w:r>
        <w:t>CSS</w:t>
      </w:r>
    </w:p>
    <w:p w:rsidR="00F22F24" w:rsidRDefault="00F22F24" w:rsidP="00F22F24"/>
    <w:p w:rsidR="00F22F24" w:rsidRDefault="00F22F24" w:rsidP="00F22F24">
      <w:r>
        <w:t>Zoals gezegd zorgt de taal CSS er voor hoe de HTML elementen er uit komen te zien. Zo kunnen we het lettertype wijzigen, de achtergrondkleur, de stijl van de opsommingstekens, en nog ongelooflijk veel meer. Als je een developer bent die ook van design houdt, zal CSS helemaal jouw ding zijn!</w:t>
      </w:r>
    </w:p>
    <w:p w:rsidR="0078214B" w:rsidRPr="00C26D83" w:rsidRDefault="0078214B" w:rsidP="00C26D83">
      <w:pPr>
        <w:pStyle w:val="Lijstalinea"/>
        <w:numPr>
          <w:ilvl w:val="0"/>
          <w:numId w:val="14"/>
        </w:numPr>
        <w:spacing w:line="480" w:lineRule="auto"/>
        <w:rPr>
          <w:b/>
        </w:rPr>
      </w:pPr>
      <w:r w:rsidRPr="00C26D83">
        <w:rPr>
          <w:b/>
        </w:rPr>
        <w:t>Open het bestand style.css</w:t>
      </w:r>
    </w:p>
    <w:p w:rsidR="0078214B" w:rsidRPr="0078214B" w:rsidRDefault="0078214B" w:rsidP="0078214B">
      <w:pPr>
        <w:spacing w:line="240" w:lineRule="auto"/>
      </w:pPr>
      <w:r>
        <w:t>Op de eerste regels zie je onderstaande staan. Dit zijn de stijlregels die zijn aangemaakt voor het h1 element:</w:t>
      </w:r>
    </w:p>
    <w:p w:rsidR="0078214B" w:rsidRPr="0078214B" w:rsidRDefault="0078214B" w:rsidP="0078214B">
      <w:pPr>
        <w:spacing w:line="480" w:lineRule="auto"/>
        <w:ind w:left="360"/>
        <w:rPr>
          <w:b/>
        </w:rPr>
      </w:pPr>
      <w:r>
        <w:rPr>
          <w:noProof/>
          <w:lang w:val="nl-NL" w:eastAsia="nl-NL"/>
        </w:rPr>
        <w:lastRenderedPageBreak/>
        <w:drawing>
          <wp:inline distT="0" distB="0" distL="0" distR="0" wp14:anchorId="6709FCF0" wp14:editId="053968F2">
            <wp:extent cx="2146348" cy="1285875"/>
            <wp:effectExtent l="0" t="0" r="635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0034" cy="1300065"/>
                    </a:xfrm>
                    <a:prstGeom prst="rect">
                      <a:avLst/>
                    </a:prstGeom>
                  </pic:spPr>
                </pic:pic>
              </a:graphicData>
            </a:graphic>
          </wp:inline>
        </w:drawing>
      </w:r>
    </w:p>
    <w:p w:rsidR="00BA29CF" w:rsidRDefault="0078214B" w:rsidP="00C26D83">
      <w:pPr>
        <w:pStyle w:val="Lijstalinea"/>
        <w:numPr>
          <w:ilvl w:val="0"/>
          <w:numId w:val="14"/>
        </w:numPr>
        <w:rPr>
          <w:b/>
        </w:rPr>
      </w:pPr>
      <w:r>
        <w:rPr>
          <w:b/>
        </w:rPr>
        <w:t>Geef van elke bovenstaande regel aan wat dit doet met het H1 element.</w:t>
      </w:r>
    </w:p>
    <w:p w:rsidR="0078214B" w:rsidRPr="00C06554" w:rsidRDefault="00C06554" w:rsidP="0078214B">
      <w:pPr>
        <w:rPr>
          <w:i/>
        </w:rPr>
      </w:pPr>
      <w:r w:rsidRPr="00C06554">
        <w:rPr>
          <w:i/>
        </w:rPr>
        <w:t>Font-size:</w:t>
      </w:r>
    </w:p>
    <w:p w:rsidR="0078214B" w:rsidRPr="00C06554" w:rsidRDefault="00C06554" w:rsidP="0078214B">
      <w:pPr>
        <w:rPr>
          <w:i/>
        </w:rPr>
      </w:pPr>
      <w:r w:rsidRPr="00C06554">
        <w:rPr>
          <w:i/>
        </w:rPr>
        <w:t>Margin-top:</w:t>
      </w:r>
    </w:p>
    <w:p w:rsidR="0078214B" w:rsidRPr="00C06554" w:rsidRDefault="00C06554" w:rsidP="0078214B">
      <w:pPr>
        <w:rPr>
          <w:i/>
        </w:rPr>
      </w:pPr>
      <w:r w:rsidRPr="00C06554">
        <w:rPr>
          <w:i/>
        </w:rPr>
        <w:t>Padding-top:</w:t>
      </w:r>
    </w:p>
    <w:p w:rsidR="0078214B" w:rsidRDefault="00C06554" w:rsidP="0078214B">
      <w:r>
        <w:t>Text-align:</w:t>
      </w:r>
    </w:p>
    <w:p w:rsidR="0078214B" w:rsidRPr="00C06554" w:rsidRDefault="00C06554" w:rsidP="0078214B">
      <w:pPr>
        <w:rPr>
          <w:i/>
        </w:rPr>
      </w:pPr>
      <w:r>
        <w:rPr>
          <w:i/>
        </w:rPr>
        <w:t>Text-transform:</w:t>
      </w:r>
    </w:p>
    <w:p w:rsidR="0078214B" w:rsidRDefault="0078214B" w:rsidP="0078214B">
      <w:r>
        <w:t>In CSS kun je werken met commentaar. Kijk door de style.css file en je ziet dat ik hier en daar iets heb staan zoals:</w:t>
      </w:r>
    </w:p>
    <w:p w:rsidR="0078214B" w:rsidRDefault="0078214B" w:rsidP="0078214B">
      <w:r>
        <w:t>/*  hier staat wat tekst */</w:t>
      </w:r>
    </w:p>
    <w:p w:rsidR="0078214B" w:rsidRDefault="0078214B" w:rsidP="0078214B">
      <w:r>
        <w:t xml:space="preserve">Dit betekent dat het commentaar is. Met commentaar kun je je code verduidelijken of wat structuur geven aan de opmaak van je code. Ook wordt commentaar gebruikt om tijdelijk bepaalde code uit te schakelen om </w:t>
      </w:r>
      <w:r w:rsidR="00C40EC3">
        <w:t>bijvoorbeeld iets anders uit te testen. In CSS begin je commentaar met /*, en eindig je commentaar met */</w:t>
      </w:r>
    </w:p>
    <w:p w:rsidR="0078214B" w:rsidRPr="0078214B" w:rsidRDefault="0078214B" w:rsidP="0078214B"/>
    <w:p w:rsidR="0078214B" w:rsidRPr="00C40EC3" w:rsidRDefault="00C40EC3" w:rsidP="00C26D83">
      <w:pPr>
        <w:pStyle w:val="Lijstalinea"/>
        <w:numPr>
          <w:ilvl w:val="0"/>
          <w:numId w:val="14"/>
        </w:numPr>
        <w:rPr>
          <w:b/>
        </w:rPr>
      </w:pPr>
      <w:r>
        <w:rPr>
          <w:b/>
        </w:rPr>
        <w:t>Bekijk de stijlregels toegepast op .section-main. Waar zo</w:t>
      </w:r>
      <w:r w:rsidR="001653BC">
        <w:rPr>
          <w:b/>
        </w:rPr>
        <w:t>uden deze regels voor zorgen vo</w:t>
      </w:r>
      <w:r>
        <w:rPr>
          <w:b/>
        </w:rPr>
        <w:t>lgens jou?</w:t>
      </w:r>
    </w:p>
    <w:p w:rsidR="0078214B" w:rsidRDefault="0078214B" w:rsidP="0078214B">
      <w:pPr>
        <w:rPr>
          <w:b/>
        </w:rPr>
      </w:pPr>
    </w:p>
    <w:p w:rsidR="00C40EC3" w:rsidRDefault="00C40EC3" w:rsidP="0078214B">
      <w:pPr>
        <w:rPr>
          <w:b/>
        </w:rPr>
      </w:pPr>
    </w:p>
    <w:p w:rsidR="00C40EC3" w:rsidRDefault="00C40EC3" w:rsidP="00C26D83">
      <w:pPr>
        <w:pStyle w:val="Lijstalinea"/>
        <w:numPr>
          <w:ilvl w:val="0"/>
          <w:numId w:val="14"/>
        </w:numPr>
        <w:rPr>
          <w:b/>
        </w:rPr>
      </w:pPr>
      <w:r>
        <w:rPr>
          <w:b/>
        </w:rPr>
        <w:t>Zet de stijlregels binnen .section-main uit door ze in commentaar te zetten en beschrijf wat er gebeurt.</w:t>
      </w:r>
    </w:p>
    <w:p w:rsidR="00C40EC3" w:rsidRDefault="00C40EC3" w:rsidP="00C40EC3">
      <w:pPr>
        <w:rPr>
          <w:b/>
        </w:rPr>
      </w:pPr>
    </w:p>
    <w:p w:rsidR="00C40EC3" w:rsidRDefault="001653BC" w:rsidP="00C26D83">
      <w:pPr>
        <w:pStyle w:val="Lijstalinea"/>
        <w:numPr>
          <w:ilvl w:val="0"/>
          <w:numId w:val="14"/>
        </w:numPr>
        <w:rPr>
          <w:b/>
        </w:rPr>
      </w:pPr>
      <w:r>
        <w:rPr>
          <w:b/>
        </w:rPr>
        <w:t>Geef vervolgens opnieuw een</w:t>
      </w:r>
      <w:r w:rsidR="00C40EC3">
        <w:rPr>
          <w:b/>
        </w:rPr>
        <w:t xml:space="preserve"> achtergrondkleur zoals blauw of geel, of #EDD4FF</w:t>
      </w:r>
    </w:p>
    <w:p w:rsidR="00C40EC3" w:rsidRPr="00C40EC3" w:rsidRDefault="00C40EC3" w:rsidP="00C40EC3">
      <w:pPr>
        <w:pStyle w:val="Lijstalinea"/>
        <w:rPr>
          <w:b/>
        </w:rPr>
      </w:pPr>
    </w:p>
    <w:p w:rsidR="00C40EC3" w:rsidRDefault="00C40EC3" w:rsidP="00C40EC3">
      <w:pPr>
        <w:rPr>
          <w:b/>
        </w:rPr>
      </w:pPr>
    </w:p>
    <w:p w:rsidR="00C40EC3" w:rsidRPr="00C40EC3" w:rsidRDefault="00C40EC3" w:rsidP="00C26D83">
      <w:pPr>
        <w:pStyle w:val="Lijstalinea"/>
        <w:numPr>
          <w:ilvl w:val="0"/>
          <w:numId w:val="14"/>
        </w:numPr>
        <w:ind w:left="708"/>
      </w:pPr>
      <w:r w:rsidRPr="00C40EC3">
        <w:rPr>
          <w:b/>
        </w:rPr>
        <w:t>Ga op onderzoek uit wat deze notatie betekent: #EDD4FF. Waar staan die letters en cijfers voor?</w:t>
      </w:r>
    </w:p>
    <w:p w:rsidR="00C40EC3" w:rsidRPr="00C40EC3" w:rsidRDefault="00C40EC3" w:rsidP="00C26D83">
      <w:pPr>
        <w:pStyle w:val="Lijstalinea"/>
        <w:numPr>
          <w:ilvl w:val="0"/>
          <w:numId w:val="14"/>
        </w:numPr>
        <w:ind w:left="708"/>
      </w:pPr>
      <w:r>
        <w:rPr>
          <w:b/>
        </w:rPr>
        <w:lastRenderedPageBreak/>
        <w:t>In de volgende sectie van de website vind je een ‘slideshow’ met een aantal willekeurige foto’s. Zoek in de css op waar deze stijl wordt toegepast.</w:t>
      </w:r>
    </w:p>
    <w:p w:rsidR="00C40EC3" w:rsidRDefault="00C40EC3" w:rsidP="00C40EC3"/>
    <w:p w:rsidR="00C40EC3" w:rsidRPr="00C40EC3" w:rsidRDefault="00C40EC3" w:rsidP="00C26D83">
      <w:pPr>
        <w:pStyle w:val="Lijstalinea"/>
        <w:numPr>
          <w:ilvl w:val="0"/>
          <w:numId w:val="14"/>
        </w:numPr>
      </w:pPr>
      <w:r>
        <w:rPr>
          <w:b/>
        </w:rPr>
        <w:t>Voeg in de CSS in plaats van de willekeurige foto’s , je eigen foto’s toe in de slideshow. Dit zul je zelf goed uit dienen te zoeken. Gebruik je logische denkvermogen en je komt er vast wel aan uit!!</w:t>
      </w:r>
    </w:p>
    <w:p w:rsidR="00C40EC3" w:rsidRDefault="00C40EC3" w:rsidP="00C40EC3">
      <w:pPr>
        <w:pStyle w:val="Lijstalinea"/>
      </w:pPr>
    </w:p>
    <w:p w:rsidR="00C40EC3" w:rsidRDefault="00C40EC3" w:rsidP="00C40EC3"/>
    <w:p w:rsidR="00C40EC3" w:rsidRPr="00C40EC3" w:rsidRDefault="00C40EC3" w:rsidP="00C26D83">
      <w:pPr>
        <w:pStyle w:val="Lijstalinea"/>
        <w:numPr>
          <w:ilvl w:val="0"/>
          <w:numId w:val="14"/>
        </w:numPr>
      </w:pPr>
      <w:r>
        <w:rPr>
          <w:b/>
        </w:rPr>
        <w:t>Lukt het je om nog een extra slide toe te voegen? Je zult iets moeten toevoegen in de index.html én in de style.css</w:t>
      </w:r>
    </w:p>
    <w:p w:rsidR="00C40EC3" w:rsidRDefault="00C40EC3" w:rsidP="00C40EC3"/>
    <w:p w:rsidR="00540CC7" w:rsidRDefault="00540CC7" w:rsidP="00C40EC3">
      <w:r>
        <w:t xml:space="preserve">Een echt goede developer wordt je als je niet bang bent om je code volledig overhoop te halen, gewoon om te zien wat er gebeurt. Zorg er echter wel voor dat je altijd een backup hebt voordat je dit soort dingen gaat doen.  Zo zorg je er namelijk voor dat je spelenderwijs doorkrijgt wat er allemaal wel en niet mogelijk is . Je zult tegen foutmeldingen aanlopen, code waarvan jij denkt </w:t>
      </w:r>
      <w:r w:rsidR="001653BC">
        <w:t>‘</w:t>
      </w:r>
      <w:r>
        <w:t>dat klopt</w:t>
      </w:r>
      <w:r w:rsidR="001653BC">
        <w:t>’</w:t>
      </w:r>
      <w:r>
        <w:t xml:space="preserve"> werkt niet en g</w:t>
      </w:r>
      <w:r w:rsidR="001653BC">
        <w:t>a zo maar door. Vind je het een uitdaging om dit</w:t>
      </w:r>
      <w:r>
        <w:t xml:space="preserve"> dan weer allemaal op te lossen en er voor te zorgen dat wat je wilt echt gaat werken? Dan ben je in de wieg gelegd om een developer te worden!</w:t>
      </w:r>
    </w:p>
    <w:p w:rsidR="00C40EC3" w:rsidRPr="00004880" w:rsidRDefault="00C40EC3" w:rsidP="00C26D83">
      <w:pPr>
        <w:pStyle w:val="Lijstalinea"/>
        <w:numPr>
          <w:ilvl w:val="0"/>
          <w:numId w:val="14"/>
        </w:numPr>
      </w:pPr>
      <w:r>
        <w:rPr>
          <w:b/>
        </w:rPr>
        <w:t>Ga naar de site w3schools.com en probeer tussen het ‘First Part’</w:t>
      </w:r>
      <w:r w:rsidR="00540CC7">
        <w:rPr>
          <w:b/>
        </w:rPr>
        <w:t xml:space="preserve"> gedeelte in de HTML extra elementen toe te voegen</w:t>
      </w:r>
      <w:bookmarkStart w:id="0" w:name="_GoBack"/>
      <w:bookmarkEnd w:id="0"/>
      <w:r w:rsidR="00540CC7">
        <w:rPr>
          <w:b/>
        </w:rPr>
        <w:t xml:space="preserve"> en lekker te experimenteren met HTML en CSS. </w:t>
      </w:r>
    </w:p>
    <w:sectPr w:rsidR="00C40EC3" w:rsidRPr="000048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7336AFC"/>
    <w:multiLevelType w:val="hybridMultilevel"/>
    <w:tmpl w:val="F8101D28"/>
    <w:lvl w:ilvl="0" w:tplc="477CAF4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706A635D"/>
    <w:multiLevelType w:val="hybridMultilevel"/>
    <w:tmpl w:val="B1208D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F106831"/>
    <w:multiLevelType w:val="hybridMultilevel"/>
    <w:tmpl w:val="8432EC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47"/>
    <w:rsid w:val="00004880"/>
    <w:rsid w:val="000E097B"/>
    <w:rsid w:val="00113628"/>
    <w:rsid w:val="001653BC"/>
    <w:rsid w:val="00371BC7"/>
    <w:rsid w:val="00534154"/>
    <w:rsid w:val="00540CC7"/>
    <w:rsid w:val="00546F47"/>
    <w:rsid w:val="00684387"/>
    <w:rsid w:val="00776FB9"/>
    <w:rsid w:val="0078214B"/>
    <w:rsid w:val="00873E6E"/>
    <w:rsid w:val="00894240"/>
    <w:rsid w:val="009A5856"/>
    <w:rsid w:val="009E3C9F"/>
    <w:rsid w:val="00A17800"/>
    <w:rsid w:val="00BA29CF"/>
    <w:rsid w:val="00BE396F"/>
    <w:rsid w:val="00C06554"/>
    <w:rsid w:val="00C26D83"/>
    <w:rsid w:val="00C40A42"/>
    <w:rsid w:val="00C40EC3"/>
    <w:rsid w:val="00E9269C"/>
    <w:rsid w:val="00F22F24"/>
    <w:rsid w:val="00FE657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A40AF-455D-4D18-868D-7F871FAD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Kop6">
    <w:name w:val="heading 6"/>
    <w:basedOn w:val="Standaard"/>
    <w:next w:val="Standaard"/>
    <w:link w:val="Kop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Kop7">
    <w:name w:val="heading 7"/>
    <w:basedOn w:val="Standaard"/>
    <w:next w:val="Standaard"/>
    <w:link w:val="Kop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Pr>
      <w:color w:val="5A5A5A" w:themeColor="text1" w:themeTint="A5"/>
      <w:spacing w:val="10"/>
    </w:rPr>
  </w:style>
  <w:style w:type="character" w:customStyle="1" w:styleId="Kop1Char">
    <w:name w:val="Kop 1 Char"/>
    <w:basedOn w:val="Standaardalinea-lettertype"/>
    <w:link w:val="Kop1"/>
    <w:uiPriority w:val="9"/>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52525" w:themeColor="text2" w:themeShade="BF"/>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252525" w:themeColor="text2" w:themeShade="BF"/>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character" w:styleId="Subtielebenadrukking">
    <w:name w:val="Subtle Emphasis"/>
    <w:basedOn w:val="Standaardalinea-lettertype"/>
    <w:uiPriority w:val="19"/>
    <w:qFormat/>
    <w:rPr>
      <w:i/>
      <w:iCs/>
      <w:color w:val="404040" w:themeColor="text1" w:themeTint="BF"/>
    </w:rPr>
  </w:style>
  <w:style w:type="character" w:styleId="Nadruk">
    <w:name w:val="Emphasis"/>
    <w:basedOn w:val="Standaardalinea-lettertype"/>
    <w:uiPriority w:val="20"/>
    <w:qFormat/>
    <w:rPr>
      <w:i/>
      <w:iCs/>
      <w:color w:val="auto"/>
    </w:rPr>
  </w:style>
  <w:style w:type="character" w:styleId="Intensievebenadrukking">
    <w:name w:val="Intense Emphasis"/>
    <w:basedOn w:val="Standaardalinea-lettertype"/>
    <w:uiPriority w:val="21"/>
    <w:qFormat/>
    <w:rPr>
      <w:b/>
      <w:bCs/>
      <w:i/>
      <w:iCs/>
      <w:caps/>
    </w:rPr>
  </w:style>
  <w:style w:type="character" w:styleId="Zwaar">
    <w:name w:val="Strong"/>
    <w:basedOn w:val="Standaardalinea-lettertype"/>
    <w:uiPriority w:val="22"/>
    <w:qFormat/>
    <w:rPr>
      <w:b/>
      <w:bCs/>
      <w:color w:val="000000" w:themeColor="text1"/>
    </w:rPr>
  </w:style>
  <w:style w:type="paragraph" w:styleId="Citaat">
    <w:name w:val="Quote"/>
    <w:basedOn w:val="Standaard"/>
    <w:next w:val="Standaard"/>
    <w:link w:val="CitaatChar"/>
    <w:uiPriority w:val="29"/>
    <w:qFormat/>
    <w:pPr>
      <w:spacing w:before="160"/>
      <w:ind w:left="720" w:right="720"/>
    </w:pPr>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Pr>
      <w:color w:val="000000" w:themeColor="text1"/>
      <w:shd w:val="clear" w:color="auto" w:fill="F2F2F2" w:themeFill="background1" w:themeFillShade="F2"/>
    </w:rPr>
  </w:style>
  <w:style w:type="character" w:styleId="Subtieleverwijzing">
    <w:name w:val="Subtle Reference"/>
    <w:basedOn w:val="Standaardalinea-lettertype"/>
    <w:uiPriority w:val="31"/>
    <w:qFormat/>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Pr>
      <w:b/>
      <w:bCs/>
      <w:smallCaps/>
      <w:u w:val="single"/>
    </w:rPr>
  </w:style>
  <w:style w:type="character" w:styleId="Titelvanboek">
    <w:name w:val="Book Title"/>
    <w:basedOn w:val="Standaardalinea-lettertype"/>
    <w:uiPriority w:val="33"/>
    <w:qFormat/>
    <w:rPr>
      <w:b w:val="0"/>
      <w:bCs w:val="0"/>
      <w:smallCaps/>
      <w:spacing w:val="5"/>
    </w:rPr>
  </w:style>
  <w:style w:type="paragraph" w:styleId="Bijschrift">
    <w:name w:val="caption"/>
    <w:basedOn w:val="Standaard"/>
    <w:next w:val="Standaard"/>
    <w:uiPriority w:val="35"/>
    <w:semiHidden/>
    <w:unhideWhenUsed/>
    <w:qFormat/>
    <w:pPr>
      <w:spacing w:after="200" w:line="240" w:lineRule="auto"/>
    </w:pPr>
    <w:rPr>
      <w:i/>
      <w:iCs/>
      <w:color w:val="323232" w:themeColor="text2"/>
      <w:sz w:val="18"/>
      <w:szCs w:val="18"/>
    </w:rPr>
  </w:style>
  <w:style w:type="paragraph" w:styleId="Kopvaninhoudsopgave">
    <w:name w:val="TOC Heading"/>
    <w:basedOn w:val="Kop1"/>
    <w:next w:val="Standaard"/>
    <w:uiPriority w:val="39"/>
    <w:semiHidden/>
    <w:unhideWhenUsed/>
    <w:qFormat/>
    <w:pPr>
      <w:outlineLvl w:val="9"/>
    </w:pPr>
  </w:style>
  <w:style w:type="paragraph" w:styleId="Geenafstand">
    <w:name w:val="No Spacing"/>
    <w:uiPriority w:val="1"/>
    <w:qFormat/>
    <w:pPr>
      <w:spacing w:after="0" w:line="240" w:lineRule="auto"/>
    </w:p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e\AppData\Roaming\Microsoft\Templates\Rapport-ontwerp%20(leeg)(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Rapport-ontwerp (leeg)(2).dotx</Template>
  <TotalTime>187</TotalTime>
  <Pages>5</Pages>
  <Words>1068</Words>
  <Characters>5879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Fedde van Gils</dc:creator>
  <cp:keywords/>
  <cp:lastModifiedBy>Fedde van Gils</cp:lastModifiedBy>
  <cp:revision>16</cp:revision>
  <dcterms:created xsi:type="dcterms:W3CDTF">2015-07-17T07:56:00Z</dcterms:created>
  <dcterms:modified xsi:type="dcterms:W3CDTF">2015-08-21T13:35:00Z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